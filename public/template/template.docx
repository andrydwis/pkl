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78EE" w:rsidRPr="003943D4" w:rsidRDefault="00F755E1" w:rsidP="004C064D">
      <w:pPr>
        <w:spacing w:after="0" w:line="240" w:lineRule="auto"/>
        <w:ind w:firstLine="270"/>
        <w:rPr>
          <w:b/>
          <w:sz w:val="20"/>
          <w:szCs w:val="20"/>
        </w:rPr>
      </w:pPr>
      <w:r w:rsidRPr="003943D4">
        <w:rPr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767AC4" wp14:editId="01509456">
                <wp:simplePos x="0" y="0"/>
                <wp:positionH relativeFrom="column">
                  <wp:posOffset>2619375</wp:posOffset>
                </wp:positionH>
                <wp:positionV relativeFrom="paragraph">
                  <wp:posOffset>-66675</wp:posOffset>
                </wp:positionV>
                <wp:extent cx="1400175" cy="9906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9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755E1" w:rsidRDefault="00F755E1" w:rsidP="00F755E1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EBBDF9F" wp14:editId="087ECCA1">
                                  <wp:extent cx="1318818" cy="933450"/>
                                  <wp:effectExtent l="0" t="0" r="0" b="0"/>
                                  <wp:docPr id="14" name="Picture 14" descr="D:\3df9ea1cbe0607bb1c6b971d2afcb1e7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 descr="D:\3df9ea1cbe0607bb1c6b971d2afcb1e7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31416" cy="9423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767AC4" id="Rectangle 12" o:spid="_x0000_s1026" style="position:absolute;left:0;text-align:left;margin-left:206.25pt;margin-top:-5.25pt;width:110.25pt;height:7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" filled="f" stroked="f" strokeweight="2pt">
                <v:textbox>
                  <w:txbxContent>
                    <w:p w:rsidR="00F755E1" w:rsidRDefault="00F755E1" w:rsidP="00F755E1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EBBDF9F" wp14:editId="087ECCA1">
                            <wp:extent cx="1318818" cy="933450"/>
                            <wp:effectExtent l="0" t="0" r="0" b="0"/>
                            <wp:docPr id="14" name="Picture 14" descr="D:\3df9ea1cbe0607bb1c6b971d2afcb1e7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 descr="D:\3df9ea1cbe0607bb1c6b971d2afcb1e7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31416" cy="9423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84034B" w:rsidRPr="003943D4">
        <w:rPr>
          <w:b/>
          <w:sz w:val="20"/>
          <w:szCs w:val="20"/>
        </w:rPr>
        <w:t xml:space="preserve">BADAN NARKOTIKA </w:t>
      </w:r>
      <w:proofErr w:type="gramStart"/>
      <w:r w:rsidR="0084034B" w:rsidRPr="003943D4">
        <w:rPr>
          <w:b/>
          <w:sz w:val="20"/>
          <w:szCs w:val="20"/>
        </w:rPr>
        <w:t>NASIONAL  KOTA</w:t>
      </w:r>
      <w:proofErr w:type="gramEnd"/>
      <w:r w:rsidR="0084034B" w:rsidRPr="003943D4">
        <w:rPr>
          <w:b/>
          <w:sz w:val="20"/>
          <w:szCs w:val="20"/>
        </w:rPr>
        <w:t xml:space="preserve">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proofErr w:type="spellStart"/>
      <w:r w:rsidRPr="00F755E1">
        <w:rPr>
          <w:sz w:val="18"/>
          <w:szCs w:val="18"/>
        </w:rPr>
        <w:t>Jalan</w:t>
      </w:r>
      <w:proofErr w:type="spellEnd"/>
      <w:r w:rsidRPr="00F755E1">
        <w:rPr>
          <w:sz w:val="18"/>
          <w:szCs w:val="18"/>
        </w:rPr>
        <w:t xml:space="preserve"> </w:t>
      </w:r>
      <w:proofErr w:type="spellStart"/>
      <w:r w:rsidRPr="00F755E1">
        <w:rPr>
          <w:sz w:val="18"/>
          <w:szCs w:val="18"/>
        </w:rPr>
        <w:t>Mayjen</w:t>
      </w:r>
      <w:proofErr w:type="spellEnd"/>
      <w:r w:rsidRPr="00F755E1">
        <w:rPr>
          <w:sz w:val="18"/>
          <w:szCs w:val="18"/>
        </w:rPr>
        <w:t xml:space="preserve"> </w:t>
      </w:r>
      <w:proofErr w:type="spellStart"/>
      <w:r w:rsidRPr="00F755E1">
        <w:rPr>
          <w:sz w:val="18"/>
          <w:szCs w:val="18"/>
        </w:rPr>
        <w:t>Sungkono</w:t>
      </w:r>
      <w:proofErr w:type="spellEnd"/>
      <w:r w:rsidRPr="00F755E1">
        <w:rPr>
          <w:sz w:val="18"/>
          <w:szCs w:val="18"/>
        </w:rPr>
        <w:t xml:space="preserve"> No. 55 Kota Malang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</w:rPr>
      </w:pPr>
      <w:proofErr w:type="spellStart"/>
      <w:r w:rsidRPr="00F755E1">
        <w:rPr>
          <w:sz w:val="18"/>
          <w:szCs w:val="18"/>
        </w:rPr>
        <w:t>Telepon</w:t>
      </w:r>
      <w:proofErr w:type="spellEnd"/>
      <w:r w:rsidRPr="00F755E1">
        <w:rPr>
          <w:sz w:val="18"/>
          <w:szCs w:val="18"/>
        </w:rPr>
        <w:t>/</w:t>
      </w:r>
      <w:proofErr w:type="gramStart"/>
      <w:r w:rsidRPr="00F755E1">
        <w:rPr>
          <w:sz w:val="18"/>
          <w:szCs w:val="18"/>
        </w:rPr>
        <w:t>Fax  :</w:t>
      </w:r>
      <w:proofErr w:type="gramEnd"/>
      <w:r w:rsidRPr="00F755E1">
        <w:rPr>
          <w:sz w:val="18"/>
          <w:szCs w:val="18"/>
        </w:rPr>
        <w:t xml:space="preserve"> ( 0341 ) 753377 / ( 0341 ) 753344</w:t>
      </w:r>
    </w:p>
    <w:p w:rsidR="0084034B" w:rsidRPr="00F755E1" w:rsidRDefault="0084034B" w:rsidP="004C064D">
      <w:pPr>
        <w:spacing w:after="0" w:line="240" w:lineRule="auto"/>
        <w:ind w:firstLine="270"/>
        <w:rPr>
          <w:sz w:val="18"/>
          <w:szCs w:val="18"/>
          <w:u w:val="single"/>
        </w:rPr>
      </w:pPr>
      <w:proofErr w:type="gramStart"/>
      <w:r w:rsidRPr="00F755E1">
        <w:rPr>
          <w:sz w:val="18"/>
          <w:szCs w:val="18"/>
          <w:u w:val="single"/>
        </w:rPr>
        <w:t>Email :</w:t>
      </w:r>
      <w:proofErr w:type="gramEnd"/>
      <w:r w:rsidRPr="00F755E1">
        <w:rPr>
          <w:sz w:val="18"/>
          <w:szCs w:val="18"/>
          <w:u w:val="single"/>
        </w:rPr>
        <w:t xml:space="preserve"> </w:t>
      </w:r>
      <w:hyperlink r:id="rId7" w:history="1">
        <w:r w:rsidRPr="009F1F08">
          <w:rPr>
            <w:rStyle w:val="Hyperlink"/>
            <w:color w:val="auto"/>
            <w:sz w:val="18"/>
            <w:szCs w:val="18"/>
          </w:rPr>
          <w:t>bnnkota_malang@bnn.go.id</w:t>
        </w:r>
      </w:hyperlink>
      <w:r w:rsidRPr="00F755E1">
        <w:rPr>
          <w:sz w:val="18"/>
          <w:szCs w:val="18"/>
          <w:u w:val="single"/>
        </w:rPr>
        <w:t xml:space="preserve"> Website : bnn.go.id</w:t>
      </w:r>
    </w:p>
    <w:p w:rsidR="0084034B" w:rsidRDefault="0084034B" w:rsidP="004C064D">
      <w:pPr>
        <w:spacing w:line="240" w:lineRule="auto"/>
        <w:ind w:firstLine="270"/>
        <w:rPr>
          <w:u w:val="single"/>
        </w:rPr>
      </w:pPr>
    </w:p>
    <w:p w:rsidR="003943D4" w:rsidRDefault="003943D4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</w:pPr>
      <w:r w:rsidRPr="0084034B">
        <w:rPr>
          <w:rFonts w:ascii="Times New Roman" w:eastAsia="Times New Roman" w:hAnsi="Times New Roman" w:cs="Times New Roman"/>
          <w:b/>
          <w:iCs/>
          <w:sz w:val="24"/>
          <w:szCs w:val="24"/>
          <w:u w:val="single"/>
        </w:rPr>
        <w:t>SURAT KETERANGAN HASIL PEMERIKSAAN NARKOTIKA</w:t>
      </w:r>
    </w:p>
    <w:p w:rsidR="0084034B" w:rsidRPr="0084034B" w:rsidRDefault="007337A4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Nomor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 ${</w:t>
      </w:r>
      <w:proofErr w:type="spellStart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nomor_surat</w:t>
      </w:r>
      <w:proofErr w:type="spellEnd"/>
      <w:r>
        <w:rPr>
          <w:rFonts w:ascii="Times New Roman" w:eastAsia="Times New Roman" w:hAnsi="Times New Roman" w:cs="Times New Roman"/>
          <w:b/>
          <w:iCs/>
          <w:sz w:val="24"/>
          <w:szCs w:val="24"/>
        </w:rPr>
        <w:t>}</w:t>
      </w:r>
    </w:p>
    <w:p w:rsidR="0084034B" w:rsidRPr="0084034B" w:rsidRDefault="0084034B" w:rsidP="004C064D">
      <w:pPr>
        <w:tabs>
          <w:tab w:val="left" w:pos="3909"/>
        </w:tabs>
        <w:spacing w:after="0" w:line="240" w:lineRule="auto"/>
        <w:ind w:firstLine="270"/>
        <w:jc w:val="center"/>
        <w:rPr>
          <w:rFonts w:ascii="Times New Roman" w:eastAsia="Times New Roman" w:hAnsi="Times New Roman" w:cs="Times New Roman"/>
          <w:b/>
          <w:iCs/>
          <w:sz w:val="28"/>
          <w:szCs w:val="28"/>
        </w:rPr>
      </w:pPr>
    </w:p>
    <w:p w:rsid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Diterangkan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bersama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iCs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:</w:t>
      </w:r>
      <w:proofErr w:type="gramEnd"/>
    </w:p>
    <w:p w:rsidR="0084034B" w:rsidRDefault="00AF0743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Nama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 </w:t>
      </w:r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nama_lengkap</w:t>
      </w:r>
      <w:proofErr w:type="spellEnd"/>
      <w:r w:rsidR="00C52046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sz w:val="24"/>
          <w:szCs w:val="24"/>
        </w:rPr>
        <w:t>NIK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88200D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nomer_ktp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:rsidR="00AE7900" w:rsidRDefault="0088200D" w:rsidP="00017369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Jenis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Kelamin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1A49F2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jenis_kelamin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  <w:r w:rsidR="002D6AE8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</w:p>
    <w:p w:rsidR="00DA3057" w:rsidRDefault="00AE7900" w:rsidP="001D570A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Cs/>
          <w:sz w:val="24"/>
          <w:szCs w:val="24"/>
        </w:rPr>
        <w:t>Tempa</w:t>
      </w:r>
      <w:r w:rsidR="00C2227E">
        <w:rPr>
          <w:rFonts w:ascii="Times New Roman" w:eastAsia="Times New Roman" w:hAnsi="Times New Roman" w:cs="Times New Roman"/>
          <w:iCs/>
          <w:sz w:val="24"/>
          <w:szCs w:val="24"/>
        </w:rPr>
        <w:t>t</w:t>
      </w:r>
      <w:proofErr w:type="spellEnd"/>
      <w:r w:rsidR="00C2227E">
        <w:rPr>
          <w:rFonts w:ascii="Times New Roman" w:eastAsia="Times New Roman" w:hAnsi="Times New Roman" w:cs="Times New Roman"/>
          <w:iCs/>
          <w:sz w:val="24"/>
          <w:szCs w:val="24"/>
        </w:rPr>
        <w:t xml:space="preserve"> / </w:t>
      </w:r>
      <w:proofErr w:type="spellStart"/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>Tanggal</w:t>
      </w:r>
      <w:proofErr w:type="spellEnd"/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2F46A5">
        <w:rPr>
          <w:rFonts w:ascii="Times New Roman" w:eastAsia="Times New Roman" w:hAnsi="Times New Roman" w:cs="Times New Roman"/>
          <w:iCs/>
          <w:sz w:val="24"/>
          <w:szCs w:val="24"/>
        </w:rPr>
        <w:t>Lahir</w:t>
      </w:r>
      <w:proofErr w:type="spellEnd"/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iCs/>
          <w:sz w:val="24"/>
          <w:szCs w:val="24"/>
        </w:rPr>
        <w:t>:</w:t>
      </w:r>
      <w:r w:rsidR="001D570A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tempat_lahir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  <w:r w:rsidR="009F1F08">
        <w:rPr>
          <w:rFonts w:ascii="Times New Roman" w:eastAsia="Times New Roman" w:hAnsi="Times New Roman" w:cs="Times New Roman"/>
          <w:iCs/>
          <w:sz w:val="24"/>
          <w:szCs w:val="24"/>
        </w:rPr>
        <w:t xml:space="preserve">,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tanggal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_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lahir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:rsidR="0084034B" w:rsidRPr="0084034B" w:rsidRDefault="0084034B" w:rsidP="004C064D">
      <w:pPr>
        <w:tabs>
          <w:tab w:val="left" w:pos="2835"/>
          <w:tab w:val="left" w:pos="2977"/>
          <w:tab w:val="left" w:pos="7417"/>
        </w:tabs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Pekerjaan</w:t>
      </w:r>
      <w:proofErr w:type="spellEnd"/>
      <w:r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9B609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pekerjaan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:rsidR="00F755E1" w:rsidRPr="0084034B" w:rsidRDefault="0084034B" w:rsidP="007337A4">
      <w:pPr>
        <w:tabs>
          <w:tab w:val="left" w:pos="2835"/>
          <w:tab w:val="left" w:pos="2977"/>
          <w:tab w:val="left" w:leader="underscore" w:pos="8789"/>
        </w:tabs>
        <w:spacing w:after="0" w:line="240" w:lineRule="auto"/>
        <w:ind w:firstLine="274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  <w:proofErr w:type="spellStart"/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  <w:proofErr w:type="spellEnd"/>
      <w:r w:rsidRPr="0084034B">
        <w:rPr>
          <w:rFonts w:ascii="Times New Roman" w:eastAsia="Times New Roman" w:hAnsi="Times New Roman" w:cs="Times New Roman"/>
          <w:iCs/>
          <w:sz w:val="24"/>
          <w:szCs w:val="24"/>
        </w:rPr>
        <w:tab/>
        <w:t xml:space="preserve"> :</w:t>
      </w:r>
      <w:r w:rsidR="0051208E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alamat</w:t>
      </w:r>
      <w:proofErr w:type="spellEnd"/>
      <w:r w:rsidR="007337A4">
        <w:rPr>
          <w:rFonts w:ascii="Times New Roman" w:eastAsia="Times New Roman" w:hAnsi="Times New Roman" w:cs="Times New Roman"/>
          <w:iCs/>
          <w:sz w:val="24"/>
          <w:szCs w:val="24"/>
        </w:rPr>
        <w:t>}</w:t>
      </w:r>
    </w:p>
    <w:p w:rsidR="0084034B" w:rsidRPr="0084034B" w:rsidRDefault="0084034B" w:rsidP="002939E9">
      <w:pPr>
        <w:tabs>
          <w:tab w:val="left" w:pos="2835"/>
          <w:tab w:val="left" w:pos="3119"/>
          <w:tab w:val="left" w:leader="underscore" w:pos="8789"/>
        </w:tabs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84034B" w:rsidRDefault="0084034B" w:rsidP="004C064D">
      <w:pPr>
        <w:tabs>
          <w:tab w:val="left" w:pos="0"/>
          <w:tab w:val="left" w:leader="underscore" w:pos="3686"/>
          <w:tab w:val="left" w:leader="underscore" w:pos="4536"/>
        </w:tabs>
        <w:spacing w:line="240" w:lineRule="auto"/>
        <w:ind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penggunaan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narkotika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metode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</w:p>
    <w:p w:rsidR="0088200D" w:rsidRDefault="00DD4593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Wawancara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klinis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DAST-10 / ASSIST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4034B" w:rsidRPr="0088200D" w:rsidRDefault="007337A4" w:rsidP="0088200D">
      <w:pPr>
        <w:pStyle w:val="ListParagraph"/>
        <w:tabs>
          <w:tab w:val="left" w:leader="underscore" w:pos="3686"/>
          <w:tab w:val="left" w:leader="underscore" w:pos="4536"/>
        </w:tabs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${dast-10}</w:t>
      </w:r>
    </w:p>
    <w:p w:rsidR="008C7A20" w:rsidRPr="008C7A20" w:rsidRDefault="0028513D" w:rsidP="004C064D">
      <w:pPr>
        <w:pStyle w:val="ListParagraph"/>
        <w:numPr>
          <w:ilvl w:val="0"/>
          <w:numId w:val="5"/>
        </w:numPr>
        <w:tabs>
          <w:tab w:val="left" w:leader="underscore" w:pos="3686"/>
          <w:tab w:val="left" w:leader="underscore" w:pos="4536"/>
        </w:tabs>
        <w:spacing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urin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C7A20" w:rsidRPr="008C7A20">
        <w:rPr>
          <w:rFonts w:ascii="Times New Roman" w:eastAsia="Times New Roman" w:hAnsi="Times New Roman" w:cs="Times New Roman"/>
          <w:i/>
          <w:sz w:val="24"/>
          <w:szCs w:val="24"/>
        </w:rPr>
        <w:t>rapid test / immune assay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6 parameter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84034B" w:rsidRPr="008C7A20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034B" w:rsidRPr="008C7A20">
        <w:rPr>
          <w:rFonts w:ascii="Times New Roman" w:eastAsia="Times New Roman" w:hAnsi="Times New Roman" w:cs="Times New Roman"/>
          <w:sz w:val="24"/>
          <w:szCs w:val="24"/>
        </w:rPr>
        <w:t>Amphetamine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>: ${amphetamine}</w:t>
      </w:r>
    </w:p>
    <w:p w:rsidR="0084034B" w:rsidRP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337A4">
        <w:rPr>
          <w:rFonts w:ascii="Times New Roman" w:eastAsia="Times New Roman" w:hAnsi="Times New Roman" w:cs="Times New Roman"/>
          <w:sz w:val="24"/>
          <w:szCs w:val="24"/>
        </w:rPr>
        <w:t>Methaphetamine</w:t>
      </w:r>
      <w:proofErr w:type="spellEnd"/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sz w:val="24"/>
          <w:szCs w:val="24"/>
        </w:rPr>
        <w:t>methaphetamine</w:t>
      </w:r>
      <w:proofErr w:type="spellEnd"/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034B" w:rsidRPr="0084034B" w:rsidRDefault="0084034B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57A1C7" wp14:editId="3FE63A11">
                <wp:simplePos x="0" y="0"/>
                <wp:positionH relativeFrom="column">
                  <wp:posOffset>7687945</wp:posOffset>
                </wp:positionH>
                <wp:positionV relativeFrom="paragraph">
                  <wp:posOffset>126365</wp:posOffset>
                </wp:positionV>
                <wp:extent cx="6954520" cy="74295"/>
                <wp:effectExtent l="10160" t="7620" r="7620" b="1333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V="1">
                          <a:off x="0" y="0"/>
                          <a:ext cx="6954520" cy="7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4B098E" id="Rectangle 6" o:spid="_x0000_s1026" style="position:absolute;margin-left:605.35pt;margin-top:9.95pt;width:547.6pt;height:5.8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" strokecolor="white"/>
            </w:pict>
          </mc:Fallback>
        </mc:AlternateContent>
      </w:r>
      <w:r w:rsidR="00CE186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Cocaine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cocaine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Morphine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morphine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034B" w:rsidRPr="00CE1861" w:rsidRDefault="00CE1861" w:rsidP="00CE1861">
      <w:pPr>
        <w:pStyle w:val="ListParagraph"/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THC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</w:t>
      </w:r>
      <w:proofErr w:type="spellStart"/>
      <w:r w:rsidR="007337A4">
        <w:rPr>
          <w:rFonts w:ascii="Times New Roman" w:eastAsia="Times New Roman" w:hAnsi="Times New Roman" w:cs="Times New Roman"/>
          <w:sz w:val="24"/>
          <w:szCs w:val="24"/>
        </w:rPr>
        <w:t>thc</w:t>
      </w:r>
      <w:proofErr w:type="spellEnd"/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034B" w:rsidRDefault="00CE1861" w:rsidP="00CE1861">
      <w:pPr>
        <w:numPr>
          <w:ilvl w:val="0"/>
          <w:numId w:val="3"/>
        </w:numPr>
        <w:tabs>
          <w:tab w:val="left" w:pos="990"/>
        </w:tabs>
        <w:spacing w:after="0" w:line="240" w:lineRule="auto"/>
        <w:ind w:hanging="41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Benzodiazepine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</w:r>
      <w:r w:rsidR="007337A4">
        <w:rPr>
          <w:rFonts w:ascii="Times New Roman" w:eastAsia="Times New Roman" w:hAnsi="Times New Roman" w:cs="Times New Roman"/>
          <w:sz w:val="24"/>
          <w:szCs w:val="24"/>
        </w:rPr>
        <w:tab/>
        <w:t xml:space="preserve">: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${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benzodiazepine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C7A20" w:rsidRPr="008C7A20" w:rsidRDefault="00DD4593" w:rsidP="004C064D">
      <w:pPr>
        <w:pStyle w:val="ListParagraph"/>
        <w:numPr>
          <w:ilvl w:val="0"/>
          <w:numId w:val="5"/>
        </w:numPr>
        <w:spacing w:after="0" w:line="240" w:lineRule="auto"/>
        <w:ind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fisik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ditemukan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–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tanda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narkotika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4034B" w:rsidRPr="0084034B" w:rsidRDefault="0084034B" w:rsidP="004C064D">
      <w:pPr>
        <w:spacing w:line="240" w:lineRule="auto"/>
        <w:ind w:left="851" w:firstLine="27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84034B" w:rsidRPr="0084034B" w:rsidRDefault="0084034B" w:rsidP="004C064D">
      <w:pPr>
        <w:spacing w:after="0" w:line="240" w:lineRule="auto"/>
        <w:ind w:left="270"/>
        <w:jc w:val="both"/>
        <w:rPr>
          <w:rFonts w:ascii="Times New Roman" w:eastAsia="Times New Roman" w:hAnsi="Times New Roman" w:cs="Times New Roman"/>
          <w:sz w:val="24"/>
          <w:szCs w:val="24"/>
          <w:lang w:val="id-ID"/>
        </w:rPr>
      </w:pPr>
      <w:proofErr w:type="spellStart"/>
      <w:r w:rsidRPr="0084034B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eastAsia="Times New Roman" w:hAnsi="Times New Roman" w:cs="Times New Roman"/>
          <w:sz w:val="24"/>
          <w:szCs w:val="24"/>
        </w:rPr>
        <w:t>disimpulkan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eastAsia="Times New Roman" w:hAnsi="Times New Roman" w:cs="Times New Roman"/>
          <w:sz w:val="24"/>
          <w:szCs w:val="24"/>
        </w:rPr>
        <w:t>terperiksa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4034B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4034B">
        <w:rPr>
          <w:rFonts w:ascii="Times New Roman" w:eastAsia="Times New Roman" w:hAnsi="Times New Roman" w:cs="Times New Roman"/>
          <w:sz w:val="24"/>
          <w:szCs w:val="24"/>
        </w:rPr>
        <w:t>diatas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4034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>$</w:t>
      </w:r>
      <w:proofErr w:type="gramEnd"/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>{</w:t>
      </w:r>
      <w:proofErr w:type="spellStart"/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>hasil_test</w:t>
      </w:r>
      <w:proofErr w:type="spellEnd"/>
      <w:r w:rsidR="007337A4">
        <w:rPr>
          <w:rFonts w:ascii="Times New Roman" w:eastAsia="Times New Roman" w:hAnsi="Times New Roman" w:cs="Times New Roman"/>
          <w:b/>
          <w:sz w:val="24"/>
          <w:szCs w:val="24"/>
        </w:rPr>
        <w:t xml:space="preserve">} </w:t>
      </w:r>
      <w:proofErr w:type="spellStart"/>
      <w:r w:rsidR="008C7A20" w:rsidRPr="008C7A20">
        <w:rPr>
          <w:rFonts w:ascii="Times New Roman" w:eastAsia="Times New Roman" w:hAnsi="Times New Roman" w:cs="Times New Roman"/>
          <w:sz w:val="24"/>
          <w:szCs w:val="24"/>
        </w:rPr>
        <w:t>menggunakan</w:t>
      </w:r>
      <w:proofErr w:type="spellEnd"/>
      <w:r w:rsidR="004830E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4830E3">
        <w:rPr>
          <w:rFonts w:ascii="Times New Roman" w:eastAsia="Times New Roman" w:hAnsi="Times New Roman" w:cs="Times New Roman"/>
          <w:sz w:val="24"/>
          <w:szCs w:val="24"/>
        </w:rPr>
        <w:t>n</w:t>
      </w:r>
      <w:r w:rsidRPr="0084034B">
        <w:rPr>
          <w:rFonts w:ascii="Times New Roman" w:eastAsia="Times New Roman" w:hAnsi="Times New Roman" w:cs="Times New Roman"/>
          <w:sz w:val="24"/>
          <w:szCs w:val="24"/>
        </w:rPr>
        <w:t>arkotika</w:t>
      </w:r>
      <w:proofErr w:type="spellEnd"/>
      <w:r w:rsidRPr="0084034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84034B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s</w:t>
      </w:r>
      <w:r w:rsidR="008C7A20">
        <w:rPr>
          <w:rFonts w:ascii="Times New Roman" w:eastAsia="Times New Roman" w:hAnsi="Times New Roman" w:cs="Times New Roman"/>
          <w:sz w:val="24"/>
          <w:szCs w:val="24"/>
        </w:rPr>
        <w:t>esuai</w:t>
      </w:r>
      <w:proofErr w:type="spellEnd"/>
      <w:proofErr w:type="gram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hasil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pemeriksaan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pada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8C7A20">
        <w:rPr>
          <w:rFonts w:ascii="Times New Roman" w:eastAsia="Times New Roman" w:hAnsi="Times New Roman" w:cs="Times New Roman"/>
          <w:sz w:val="24"/>
          <w:szCs w:val="24"/>
        </w:rPr>
        <w:t>diterbitkan</w:t>
      </w:r>
      <w:proofErr w:type="spellEnd"/>
      <w:r w:rsidR="008C7A2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8200D" w:rsidRDefault="004830E3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  <w:proofErr w:type="gramEnd"/>
      <w:r w:rsidR="0088200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830E3" w:rsidRPr="0088200D" w:rsidRDefault="007337A4" w:rsidP="004C064D">
      <w:pPr>
        <w:spacing w:after="0" w:line="240" w:lineRule="auto"/>
        <w:ind w:firstLine="27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${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keperluan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6210" w:firstLine="2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ahoma" w:eastAsia="Times New Roman" w:hAnsi="Tahoma" w:cs="Tahoma"/>
          <w:iCs/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C901087" wp14:editId="7DD6E69A">
                <wp:simplePos x="0" y="0"/>
                <wp:positionH relativeFrom="column">
                  <wp:posOffset>47625</wp:posOffset>
                </wp:positionH>
                <wp:positionV relativeFrom="paragraph">
                  <wp:posOffset>57150</wp:posOffset>
                </wp:positionV>
                <wp:extent cx="3009900" cy="1895475"/>
                <wp:effectExtent l="0" t="0" r="19050" b="28575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990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MENGETAHUI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KEPALA BADAN NARKOTIKA NASIONAL</w:t>
                            </w:r>
                          </w:p>
                          <w:p w:rsidR="0084034B" w:rsidRPr="00CB6940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CB6940">
                              <w:rPr>
                                <w:rFonts w:ascii="Times New Roman" w:hAnsi="Times New Roman" w:cs="Times New Roman"/>
                              </w:rPr>
                              <w:t>KOTA MALANG</w:t>
                            </w:r>
                          </w:p>
                          <w:p w:rsidR="0084034B" w:rsidRPr="00871655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Drs.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Irianto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M.Si</w:t>
                            </w:r>
                            <w:proofErr w:type="spellEnd"/>
                            <w:r w:rsidRPr="004830E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.</w:t>
                            </w:r>
                          </w:p>
                          <w:p w:rsidR="0084034B" w:rsidRPr="00871655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</w:rPr>
                              <w:t>NRP. 63080160</w:t>
                            </w:r>
                          </w:p>
                          <w:p w:rsidR="0084034B" w:rsidRPr="00871655" w:rsidRDefault="0084034B" w:rsidP="0084034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90108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position:absolute;left:0;text-align:left;margin-left:3.75pt;margin-top:4.5pt;width:237pt;height:149.2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" strokecolor="white">
                <v:textbox>
                  <w:txbxContent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MENGETAHUI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KEPALA BADAN NARKOTIKA NASIONAL</w:t>
                      </w:r>
                    </w:p>
                    <w:p w:rsidR="0084034B" w:rsidRPr="00CB6940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CB6940">
                        <w:rPr>
                          <w:rFonts w:ascii="Times New Roman" w:hAnsi="Times New Roman" w:cs="Times New Roman"/>
                        </w:rPr>
                        <w:t>KOTA MALANG</w:t>
                      </w:r>
                    </w:p>
                    <w:p w:rsidR="0084034B" w:rsidRPr="00871655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Drs.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Agus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Irianto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 xml:space="preserve">, </w:t>
                      </w:r>
                      <w:proofErr w:type="spellStart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M.Si</w:t>
                      </w:r>
                      <w:proofErr w:type="spellEnd"/>
                      <w:r w:rsidRPr="004830E3">
                        <w:rPr>
                          <w:rFonts w:ascii="Times New Roman" w:hAnsi="Times New Roman" w:cs="Times New Roman"/>
                          <w:u w:val="single"/>
                        </w:rPr>
                        <w:t>.</w:t>
                      </w:r>
                    </w:p>
                    <w:p w:rsidR="0084034B" w:rsidRPr="00871655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</w:rPr>
                        <w:t>NRP. 63080160</w:t>
                      </w:r>
                    </w:p>
                    <w:p w:rsidR="0084034B" w:rsidRPr="00871655" w:rsidRDefault="0084034B" w:rsidP="0084034B">
                      <w:pPr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>Malang</w:t>
      </w:r>
      <w:proofErr w:type="gramStart"/>
      <w:r w:rsidR="0084034B" w:rsidRPr="0084034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84034B" w:rsidRPr="0084034B">
        <w:rPr>
          <w:rFonts w:ascii="Times New Roman" w:eastAsia="Times New Roman" w:hAnsi="Times New Roman" w:cs="Times New Roman"/>
          <w:sz w:val="24"/>
          <w:szCs w:val="24"/>
          <w:lang w:val="id-ID"/>
        </w:rPr>
        <w:t xml:space="preserve"> </w:t>
      </w:r>
      <w:r w:rsidR="007337A4">
        <w:rPr>
          <w:rFonts w:ascii="Times New Roman" w:eastAsia="Times New Roman" w:hAnsi="Times New Roman" w:cs="Times New Roman"/>
          <w:sz w:val="24"/>
          <w:szCs w:val="24"/>
        </w:rPr>
        <w:t>$</w:t>
      </w:r>
      <w:proofErr w:type="gramEnd"/>
      <w:r w:rsidR="007337A4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spellStart"/>
      <w:r w:rsidR="007337A4">
        <w:rPr>
          <w:rFonts w:ascii="Times New Roman" w:eastAsia="Times New Roman" w:hAnsi="Times New Roman" w:cs="Times New Roman"/>
          <w:sz w:val="24"/>
          <w:szCs w:val="24"/>
        </w:rPr>
        <w:t>tanggal_terbit</w:t>
      </w:r>
      <w:proofErr w:type="spellEnd"/>
      <w:r w:rsidR="007337A4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84034B" w:rsidRPr="0084034B" w:rsidRDefault="00CB6940" w:rsidP="0084034B">
      <w:pPr>
        <w:tabs>
          <w:tab w:val="left" w:pos="1710"/>
        </w:tabs>
        <w:spacing w:after="0" w:line="240" w:lineRule="auto"/>
        <w:ind w:left="5760"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57E7D40" wp14:editId="7097EB78">
                <wp:simplePos x="0" y="0"/>
                <wp:positionH relativeFrom="column">
                  <wp:posOffset>3286125</wp:posOffset>
                </wp:positionH>
                <wp:positionV relativeFrom="paragraph">
                  <wp:posOffset>20955</wp:posOffset>
                </wp:positionV>
                <wp:extent cx="2869565" cy="1600200"/>
                <wp:effectExtent l="0" t="0" r="26035" b="1905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69565" cy="160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ind w:left="720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r w:rsidRPr="004830E3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       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</w:rPr>
                              <w:t>DOKTER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84034B" w:rsidRPr="00D55DE5" w:rsidRDefault="0099126B" w:rsidP="00557109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proofErr w:type="gramStart"/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dr</w:t>
                            </w:r>
                            <w:proofErr w:type="gramEnd"/>
                            <w:r w:rsidRPr="00D55DE5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 w:rsidR="00557109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Agustina</w:t>
                            </w:r>
                            <w:proofErr w:type="spellEnd"/>
                          </w:p>
                          <w:p w:rsidR="0084034B" w:rsidRDefault="0099126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SIP: 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446.DU/1509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  <w:r w:rsidR="00557109">
                              <w:rPr>
                                <w:rFonts w:ascii="Times New Roman" w:hAnsi="Times New Roman" w:cs="Times New Roman"/>
                              </w:rPr>
                              <w:t>1</w:t>
                            </w:r>
                            <w:r w:rsidR="00557109" w:rsidRPr="004830E3">
                              <w:rPr>
                                <w:rFonts w:ascii="Times New Roman" w:hAnsi="Times New Roman" w:cs="Times New Roman"/>
                              </w:rPr>
                              <w:t>/SIK/35.73.302/2017</w:t>
                            </w:r>
                          </w:p>
                          <w:p w:rsidR="00557109" w:rsidRPr="004830E3" w:rsidRDefault="00557109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D72A07">
                              <w:rPr>
                                <w:rFonts w:ascii="Times New Roman" w:hAnsi="Times New Roman" w:cs="Times New Roman"/>
                              </w:rPr>
                              <w:t>NIP. 197408012005012007</w:t>
                            </w:r>
                          </w:p>
                          <w:p w:rsidR="0084034B" w:rsidRPr="00522009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(.....................................................)</w:t>
                            </w:r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E7D40" id="Text Box 5" o:spid="_x0000_s1028" type="#_x0000_t202" style="position:absolute;left:0;text-align:left;margin-left:258.75pt;margin-top:1.65pt;width:225.95pt;height:126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ind w:left="720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r w:rsidRPr="004830E3">
                        <w:rPr>
                          <w:rFonts w:ascii="Times New Roman" w:hAnsi="Times New Roman" w:cs="Times New Roman"/>
                          <w:i/>
                        </w:rPr>
                        <w:t xml:space="preserve">        </w:t>
                      </w:r>
                      <w:r w:rsidR="004830E3" w:rsidRPr="004830E3">
                        <w:rPr>
                          <w:rFonts w:ascii="Times New Roman" w:hAnsi="Times New Roman" w:cs="Times New Roman"/>
                        </w:rPr>
                        <w:t>DOKTER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:rsidR="0084034B" w:rsidRPr="00D55DE5" w:rsidRDefault="0099126B" w:rsidP="00557109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proofErr w:type="gramStart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>dr</w:t>
                      </w:r>
                      <w:proofErr w:type="gramEnd"/>
                      <w:r w:rsidRPr="00D55DE5">
                        <w:rPr>
                          <w:rFonts w:ascii="Times New Roman" w:hAnsi="Times New Roman" w:cs="Times New Roman"/>
                          <w:u w:val="single"/>
                        </w:rPr>
                        <w:t xml:space="preserve">. </w:t>
                      </w:r>
                      <w:proofErr w:type="spellStart"/>
                      <w:r w:rsidR="00557109">
                        <w:rPr>
                          <w:rFonts w:ascii="Times New Roman" w:hAnsi="Times New Roman" w:cs="Times New Roman"/>
                          <w:u w:val="single"/>
                        </w:rPr>
                        <w:t>Agustina</w:t>
                      </w:r>
                      <w:proofErr w:type="spellEnd"/>
                    </w:p>
                    <w:p w:rsidR="0084034B" w:rsidRDefault="0099126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SIP: 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446.DU/1509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.</w:t>
                      </w:r>
                      <w:r w:rsidR="00557109">
                        <w:rPr>
                          <w:rFonts w:ascii="Times New Roman" w:hAnsi="Times New Roman" w:cs="Times New Roman"/>
                        </w:rPr>
                        <w:t>1</w:t>
                      </w:r>
                      <w:r w:rsidR="00557109" w:rsidRPr="004830E3">
                        <w:rPr>
                          <w:rFonts w:ascii="Times New Roman" w:hAnsi="Times New Roman" w:cs="Times New Roman"/>
                        </w:rPr>
                        <w:t>/SIK/35.73.302/2017</w:t>
                      </w:r>
                    </w:p>
                    <w:p w:rsidR="00557109" w:rsidRPr="004830E3" w:rsidRDefault="00557109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D72A07">
                        <w:rPr>
                          <w:rFonts w:ascii="Times New Roman" w:hAnsi="Times New Roman" w:cs="Times New Roman"/>
                        </w:rPr>
                        <w:t>NIP. 197408012005012007</w:t>
                      </w:r>
                    </w:p>
                    <w:p w:rsidR="0084034B" w:rsidRPr="00522009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(.....................................................)</w:t>
                      </w:r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ind w:left="426"/>
        <w:rPr>
          <w:rFonts w:ascii="Times New Roman" w:eastAsia="Times New Roman" w:hAnsi="Times New Roman" w:cs="Times New Roman"/>
          <w:sz w:val="16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8E368D" wp14:editId="79CFA559">
                <wp:simplePos x="0" y="0"/>
                <wp:positionH relativeFrom="column">
                  <wp:posOffset>4905375</wp:posOffset>
                </wp:positionH>
                <wp:positionV relativeFrom="paragraph">
                  <wp:posOffset>4384675</wp:posOffset>
                </wp:positionV>
                <wp:extent cx="942975" cy="428625"/>
                <wp:effectExtent l="8890" t="8255" r="10160" b="1079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4297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C1638A" id="Rectangle 3" o:spid="_x0000_s1026" style="position:absolute;margin-left:386.25pt;margin-top:345.25pt;width:74.2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" strokecolor="white"/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16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E073747" wp14:editId="65E06081">
                <wp:simplePos x="0" y="0"/>
                <wp:positionH relativeFrom="column">
                  <wp:posOffset>-748030</wp:posOffset>
                </wp:positionH>
                <wp:positionV relativeFrom="paragraph">
                  <wp:posOffset>3841115</wp:posOffset>
                </wp:positionV>
                <wp:extent cx="5084445" cy="393065"/>
                <wp:effectExtent l="8255" t="10160" r="12700" b="63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4445" cy="393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(*)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Coret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Salah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Satu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yang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</w:p>
                          <w:p w:rsidR="0084034B" w:rsidRPr="00522009" w:rsidRDefault="0084034B" w:rsidP="0084034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(**)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Hasil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Pemeriksaan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Narkotika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sesuai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dengan</w:t>
                            </w:r>
                            <w:proofErr w:type="spellEnd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 parameter rapid test yang </w:t>
                            </w:r>
                            <w:proofErr w:type="spellStart"/>
                            <w:r w:rsidRPr="00522009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digunakan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073747" id="Text Box 2" o:spid="_x0000_s1029" type="#_x0000_t202" style="position:absolute;left:0;text-align:left;margin-left:-58.9pt;margin-top:302.45pt;width:400.35pt;height:30.9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" strokecolor="white">
                <v:textbox style="mso-fit-shape-to-text:t">
                  <w:txbxContent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Coret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Salah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Satu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</w:p>
                    <w:p w:rsidR="0084034B" w:rsidRPr="00522009" w:rsidRDefault="0084034B" w:rsidP="0084034B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(**)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Hasil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Pemeriksaan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Narkotika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sesuai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dengan</w:t>
                      </w:r>
                      <w:proofErr w:type="spellEnd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 parameter rapid test yang </w:t>
                      </w:r>
                      <w:proofErr w:type="spellStart"/>
                      <w:r w:rsidRPr="00522009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digunakan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b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  <w:r w:rsidRPr="0084034B">
        <w:rPr>
          <w:rFonts w:ascii="Arial" w:eastAsia="Times New Roman" w:hAnsi="Arial" w:cs="Arial"/>
          <w:i/>
          <w:iCs/>
          <w:sz w:val="24"/>
          <w:szCs w:val="24"/>
          <w:lang w:val="id-ID"/>
        </w:rPr>
        <w:br/>
      </w: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84034B" w:rsidP="0084034B">
      <w:pPr>
        <w:spacing w:after="0" w:line="240" w:lineRule="auto"/>
        <w:rPr>
          <w:rFonts w:ascii="Arial" w:eastAsia="Times New Roman" w:hAnsi="Arial" w:cs="Arial"/>
          <w:i/>
          <w:iCs/>
          <w:sz w:val="24"/>
          <w:szCs w:val="24"/>
          <w:lang w:val="id-ID"/>
        </w:rPr>
      </w:pPr>
    </w:p>
    <w:p w:rsidR="0084034B" w:rsidRPr="0084034B" w:rsidRDefault="00D72A07" w:rsidP="0084034B">
      <w:pPr>
        <w:spacing w:line="240" w:lineRule="auto"/>
        <w:rPr>
          <w:u w:val="single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A0355A8" wp14:editId="1CF9EB05">
                <wp:simplePos x="0" y="0"/>
                <wp:positionH relativeFrom="column">
                  <wp:posOffset>3419475</wp:posOffset>
                </wp:positionH>
                <wp:positionV relativeFrom="paragraph">
                  <wp:posOffset>105410</wp:posOffset>
                </wp:positionV>
                <wp:extent cx="2736850" cy="1438275"/>
                <wp:effectExtent l="0" t="0" r="25400" b="28575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6850" cy="1438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4034B" w:rsidRPr="004830E3" w:rsidRDefault="0084034B" w:rsidP="004830E3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</w:pPr>
                            <w:proofErr w:type="spellStart"/>
                            <w:proofErr w:type="gramStart"/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ksa</w:t>
                            </w:r>
                            <w:proofErr w:type="spellEnd"/>
                            <w:proofErr w:type="gramEnd"/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 xml:space="preserve"> 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FFFFFF"/>
                              </w:rPr>
                              <w:t>URIN</w:t>
                            </w:r>
                            <w:r w:rsidR="004830E3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PETUGAS PEMERIKSA</w:t>
                            </w:r>
                          </w:p>
                          <w:p w:rsidR="0084034B" w:rsidRPr="004830E3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Default="0084034B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4830E3" w:rsidRPr="004830E3" w:rsidRDefault="004830E3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</w:p>
                          <w:p w:rsidR="0084034B" w:rsidRPr="00CB6940" w:rsidRDefault="0085017A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Alvan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Aji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Satriyo</w:t>
                            </w:r>
                            <w:proofErr w:type="spellEnd"/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AMd</w:t>
                            </w:r>
                            <w:proofErr w:type="spellEnd"/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 xml:space="preserve">. </w:t>
                            </w:r>
                            <w:proofErr w:type="spellStart"/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Kep</w:t>
                            </w:r>
                            <w:proofErr w:type="spellEnd"/>
                            <w:r w:rsidR="0084034B" w:rsidRPr="00CB6940">
                              <w:rPr>
                                <w:rFonts w:ascii="Times New Roman" w:hAnsi="Times New Roman" w:cs="Times New Roman"/>
                                <w:color w:val="000000"/>
                                <w:u w:val="single"/>
                              </w:rPr>
                              <w:t>.</w:t>
                            </w:r>
                          </w:p>
                          <w:p w:rsidR="0084034B" w:rsidRPr="004830E3" w:rsidRDefault="007A5BE7" w:rsidP="004830E3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SIP: 446.P/329</w:t>
                            </w:r>
                            <w:r w:rsidR="0085017A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7</w:t>
                            </w:r>
                            <w:r w:rsidR="0084034B" w:rsidRPr="004830E3">
                              <w:rPr>
                                <w:rFonts w:ascii="Times New Roman" w:hAnsi="Times New Roman" w:cs="Times New Roman"/>
                                <w:color w:val="000000"/>
                              </w:rPr>
                              <w:t>/SIK/35.73.302/2017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PP</w:t>
                            </w:r>
                          </w:p>
                          <w:p w:rsidR="0084034B" w:rsidRPr="00B12A57" w:rsidRDefault="0084034B" w:rsidP="0084034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  <w:r w:rsidRPr="00B12A57"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  <w:t>(......................................................)</w:t>
                            </w:r>
                          </w:p>
                          <w:p w:rsidR="0084034B" w:rsidRPr="00B12A57" w:rsidRDefault="0084034B" w:rsidP="0084034B">
                            <w:pPr>
                              <w:rPr>
                                <w:rFonts w:ascii="Times New Roman" w:hAnsi="Times New Roman" w:cs="Times New Roman"/>
                                <w:i/>
                                <w:color w:val="FFFFFF"/>
                              </w:rPr>
                            </w:pPr>
                          </w:p>
                          <w:p w:rsidR="0084034B" w:rsidRDefault="0084034B" w:rsidP="0084034B"/>
                          <w:p w:rsidR="0084034B" w:rsidRDefault="0084034B" w:rsidP="008403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0355A8" id="Text Box 4" o:spid="_x0000_s1030" type="#_x0000_t202" style="position:absolute;margin-left:269.25pt;margin-top:8.3pt;width:215.5pt;height:1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" strokecolor="white">
                <v:textbox>
                  <w:txbxContent>
                    <w:p w:rsidR="0084034B" w:rsidRPr="004830E3" w:rsidRDefault="0084034B" w:rsidP="004830E3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color w:val="FFFFFF"/>
                        </w:rPr>
                      </w:pPr>
                      <w:proofErr w:type="spellStart"/>
                      <w:proofErr w:type="gramStart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ksa</w:t>
                      </w:r>
                      <w:proofErr w:type="spellEnd"/>
                      <w:proofErr w:type="gramEnd"/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 xml:space="preserve"> 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FFFFFF"/>
                        </w:rPr>
                        <w:t>URIN</w:t>
                      </w:r>
                      <w:r w:rsidR="004830E3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PETUGAS PEMERIKSA</w:t>
                      </w:r>
                    </w:p>
                    <w:p w:rsidR="0084034B" w:rsidRPr="004830E3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Default="0084034B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4830E3" w:rsidRPr="004830E3" w:rsidRDefault="004830E3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</w:p>
                    <w:p w:rsidR="0084034B" w:rsidRPr="00CB6940" w:rsidRDefault="0085017A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Alvan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Aji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Satriyo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, </w:t>
                      </w:r>
                      <w:proofErr w:type="spellStart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AMd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 xml:space="preserve">. </w:t>
                      </w:r>
                      <w:proofErr w:type="spellStart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Kep</w:t>
                      </w:r>
                      <w:proofErr w:type="spellEnd"/>
                      <w:r w:rsidR="0084034B" w:rsidRPr="00CB6940">
                        <w:rPr>
                          <w:rFonts w:ascii="Times New Roman" w:hAnsi="Times New Roman" w:cs="Times New Roman"/>
                          <w:color w:val="000000"/>
                          <w:u w:val="single"/>
                        </w:rPr>
                        <w:t>.</w:t>
                      </w:r>
                    </w:p>
                    <w:p w:rsidR="0084034B" w:rsidRPr="004830E3" w:rsidRDefault="007A5BE7" w:rsidP="004830E3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color w:val="00000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</w:rPr>
                        <w:t>SIP: 446.P/329</w:t>
                      </w:r>
                      <w:r w:rsidR="0085017A">
                        <w:rPr>
                          <w:rFonts w:ascii="Times New Roman" w:hAnsi="Times New Roman" w:cs="Times New Roman"/>
                          <w:color w:val="000000"/>
                        </w:rPr>
                        <w:t>7</w:t>
                      </w:r>
                      <w:r w:rsidR="0084034B" w:rsidRPr="004830E3">
                        <w:rPr>
                          <w:rFonts w:ascii="Times New Roman" w:hAnsi="Times New Roman" w:cs="Times New Roman"/>
                          <w:color w:val="000000"/>
                        </w:rPr>
                        <w:t>/SIK/35.73.302/2017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PP</w:t>
                      </w:r>
                    </w:p>
                    <w:p w:rsidR="0084034B" w:rsidRPr="00B12A57" w:rsidRDefault="0084034B" w:rsidP="0084034B">
                      <w:pPr>
                        <w:jc w:val="center"/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  <w:r w:rsidRPr="00B12A57"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  <w:t>(......................................................)</w:t>
                      </w:r>
                    </w:p>
                    <w:p w:rsidR="0084034B" w:rsidRPr="00B12A57" w:rsidRDefault="0084034B" w:rsidP="0084034B">
                      <w:pPr>
                        <w:rPr>
                          <w:rFonts w:ascii="Times New Roman" w:hAnsi="Times New Roman" w:cs="Times New Roman"/>
                          <w:i/>
                          <w:color w:val="FFFFFF"/>
                        </w:rPr>
                      </w:pPr>
                    </w:p>
                    <w:p w:rsidR="0084034B" w:rsidRDefault="0084034B" w:rsidP="0084034B"/>
                    <w:p w:rsidR="0084034B" w:rsidRDefault="0084034B" w:rsidP="0084034B"/>
                  </w:txbxContent>
                </v:textbox>
              </v:shape>
            </w:pict>
          </mc:Fallback>
        </mc:AlternateContent>
      </w:r>
    </w:p>
    <w:sectPr w:rsidR="0084034B" w:rsidRPr="0084034B" w:rsidSect="00CE1861">
      <w:pgSz w:w="12240" w:h="15840"/>
      <w:pgMar w:top="360" w:right="900" w:bottom="14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990156"/>
    <w:multiLevelType w:val="hybridMultilevel"/>
    <w:tmpl w:val="038E96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D30CCE"/>
    <w:multiLevelType w:val="hybridMultilevel"/>
    <w:tmpl w:val="DC30C18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12B3144"/>
    <w:multiLevelType w:val="hybridMultilevel"/>
    <w:tmpl w:val="6F741D30"/>
    <w:lvl w:ilvl="0" w:tplc="2F3A2390">
      <w:start w:val="1"/>
      <w:numFmt w:val="decimal"/>
      <w:lvlText w:val="%1."/>
      <w:lvlJc w:val="left"/>
      <w:pPr>
        <w:ind w:left="851" w:hanging="360"/>
      </w:pPr>
      <w:rPr>
        <w:rFonts w:ascii="Times New Roman" w:eastAsia="Times New Roman" w:hAnsi="Times New Roman" w:cs="Times New Roman"/>
      </w:rPr>
    </w:lvl>
    <w:lvl w:ilvl="1" w:tplc="04210019" w:tentative="1">
      <w:start w:val="1"/>
      <w:numFmt w:val="lowerLetter"/>
      <w:lvlText w:val="%2."/>
      <w:lvlJc w:val="left"/>
      <w:pPr>
        <w:ind w:left="1571" w:hanging="360"/>
      </w:pPr>
    </w:lvl>
    <w:lvl w:ilvl="2" w:tplc="0421001B" w:tentative="1">
      <w:start w:val="1"/>
      <w:numFmt w:val="lowerRoman"/>
      <w:lvlText w:val="%3."/>
      <w:lvlJc w:val="right"/>
      <w:pPr>
        <w:ind w:left="2291" w:hanging="180"/>
      </w:pPr>
    </w:lvl>
    <w:lvl w:ilvl="3" w:tplc="0421000F" w:tentative="1">
      <w:start w:val="1"/>
      <w:numFmt w:val="decimal"/>
      <w:lvlText w:val="%4."/>
      <w:lvlJc w:val="left"/>
      <w:pPr>
        <w:ind w:left="3011" w:hanging="360"/>
      </w:pPr>
    </w:lvl>
    <w:lvl w:ilvl="4" w:tplc="04210019" w:tentative="1">
      <w:start w:val="1"/>
      <w:numFmt w:val="lowerLetter"/>
      <w:lvlText w:val="%5."/>
      <w:lvlJc w:val="left"/>
      <w:pPr>
        <w:ind w:left="3731" w:hanging="360"/>
      </w:pPr>
    </w:lvl>
    <w:lvl w:ilvl="5" w:tplc="0421001B" w:tentative="1">
      <w:start w:val="1"/>
      <w:numFmt w:val="lowerRoman"/>
      <w:lvlText w:val="%6."/>
      <w:lvlJc w:val="right"/>
      <w:pPr>
        <w:ind w:left="4451" w:hanging="180"/>
      </w:pPr>
    </w:lvl>
    <w:lvl w:ilvl="6" w:tplc="0421000F" w:tentative="1">
      <w:start w:val="1"/>
      <w:numFmt w:val="decimal"/>
      <w:lvlText w:val="%7."/>
      <w:lvlJc w:val="left"/>
      <w:pPr>
        <w:ind w:left="5171" w:hanging="360"/>
      </w:pPr>
    </w:lvl>
    <w:lvl w:ilvl="7" w:tplc="04210019" w:tentative="1">
      <w:start w:val="1"/>
      <w:numFmt w:val="lowerLetter"/>
      <w:lvlText w:val="%8."/>
      <w:lvlJc w:val="left"/>
      <w:pPr>
        <w:ind w:left="5891" w:hanging="360"/>
      </w:pPr>
    </w:lvl>
    <w:lvl w:ilvl="8" w:tplc="0421001B" w:tentative="1">
      <w:start w:val="1"/>
      <w:numFmt w:val="lowerRoman"/>
      <w:lvlText w:val="%9."/>
      <w:lvlJc w:val="right"/>
      <w:pPr>
        <w:ind w:left="6611" w:hanging="180"/>
      </w:pPr>
    </w:lvl>
  </w:abstractNum>
  <w:abstractNum w:abstractNumId="3">
    <w:nsid w:val="72433F08"/>
    <w:multiLevelType w:val="hybridMultilevel"/>
    <w:tmpl w:val="BB6489DE"/>
    <w:lvl w:ilvl="0" w:tplc="A7D2B2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6E5675"/>
    <w:multiLevelType w:val="hybridMultilevel"/>
    <w:tmpl w:val="EDD6F476"/>
    <w:lvl w:ilvl="0" w:tplc="C8FA9C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34B"/>
    <w:rsid w:val="00017369"/>
    <w:rsid w:val="00025E10"/>
    <w:rsid w:val="00040A02"/>
    <w:rsid w:val="00084F28"/>
    <w:rsid w:val="0009658D"/>
    <w:rsid w:val="000A0D4C"/>
    <w:rsid w:val="000A507A"/>
    <w:rsid w:val="000B5A53"/>
    <w:rsid w:val="000C1CE2"/>
    <w:rsid w:val="000D2B65"/>
    <w:rsid w:val="000E0EC6"/>
    <w:rsid w:val="000E3ACE"/>
    <w:rsid w:val="000F154B"/>
    <w:rsid w:val="000F56CB"/>
    <w:rsid w:val="00173BFE"/>
    <w:rsid w:val="00181F3F"/>
    <w:rsid w:val="0019340C"/>
    <w:rsid w:val="001A49F2"/>
    <w:rsid w:val="001D13FA"/>
    <w:rsid w:val="001D2D6E"/>
    <w:rsid w:val="001D4B3B"/>
    <w:rsid w:val="001D570A"/>
    <w:rsid w:val="001D6CC2"/>
    <w:rsid w:val="001F1509"/>
    <w:rsid w:val="001F2348"/>
    <w:rsid w:val="001F51E0"/>
    <w:rsid w:val="00200E95"/>
    <w:rsid w:val="00214E65"/>
    <w:rsid w:val="002156FA"/>
    <w:rsid w:val="00240579"/>
    <w:rsid w:val="00245BB8"/>
    <w:rsid w:val="002468AF"/>
    <w:rsid w:val="002654EF"/>
    <w:rsid w:val="00265FCB"/>
    <w:rsid w:val="0027643C"/>
    <w:rsid w:val="00277E6D"/>
    <w:rsid w:val="0028513D"/>
    <w:rsid w:val="00286F8B"/>
    <w:rsid w:val="002939E9"/>
    <w:rsid w:val="00294BF5"/>
    <w:rsid w:val="0029718F"/>
    <w:rsid w:val="00297B3D"/>
    <w:rsid w:val="002A3F23"/>
    <w:rsid w:val="002B6C6D"/>
    <w:rsid w:val="002B70E5"/>
    <w:rsid w:val="002C4A63"/>
    <w:rsid w:val="002D3D6F"/>
    <w:rsid w:val="002D3E7F"/>
    <w:rsid w:val="002D6AE8"/>
    <w:rsid w:val="002F46A5"/>
    <w:rsid w:val="002F6705"/>
    <w:rsid w:val="00301333"/>
    <w:rsid w:val="003112DD"/>
    <w:rsid w:val="003205D5"/>
    <w:rsid w:val="00321598"/>
    <w:rsid w:val="00326575"/>
    <w:rsid w:val="00333662"/>
    <w:rsid w:val="00336321"/>
    <w:rsid w:val="003452CA"/>
    <w:rsid w:val="00362012"/>
    <w:rsid w:val="003629A1"/>
    <w:rsid w:val="00364A82"/>
    <w:rsid w:val="00381BF6"/>
    <w:rsid w:val="003856ED"/>
    <w:rsid w:val="003915CD"/>
    <w:rsid w:val="00393903"/>
    <w:rsid w:val="003943D4"/>
    <w:rsid w:val="003A6CC6"/>
    <w:rsid w:val="003B6EE8"/>
    <w:rsid w:val="003C785B"/>
    <w:rsid w:val="003D408B"/>
    <w:rsid w:val="003D5AE1"/>
    <w:rsid w:val="003E54C5"/>
    <w:rsid w:val="003F4D86"/>
    <w:rsid w:val="003F7771"/>
    <w:rsid w:val="004165EF"/>
    <w:rsid w:val="00416680"/>
    <w:rsid w:val="0043106F"/>
    <w:rsid w:val="0046771C"/>
    <w:rsid w:val="004731E9"/>
    <w:rsid w:val="0047328F"/>
    <w:rsid w:val="0048225F"/>
    <w:rsid w:val="004830E3"/>
    <w:rsid w:val="004906A0"/>
    <w:rsid w:val="00495975"/>
    <w:rsid w:val="004A7314"/>
    <w:rsid w:val="004B19F7"/>
    <w:rsid w:val="004B3493"/>
    <w:rsid w:val="004B6DCD"/>
    <w:rsid w:val="004C064D"/>
    <w:rsid w:val="004C6625"/>
    <w:rsid w:val="004D6E3E"/>
    <w:rsid w:val="004E4229"/>
    <w:rsid w:val="0051208E"/>
    <w:rsid w:val="005247B2"/>
    <w:rsid w:val="00531B4B"/>
    <w:rsid w:val="00541A17"/>
    <w:rsid w:val="00556E1A"/>
    <w:rsid w:val="00557109"/>
    <w:rsid w:val="005907C4"/>
    <w:rsid w:val="00597EE8"/>
    <w:rsid w:val="005C74AA"/>
    <w:rsid w:val="005D0848"/>
    <w:rsid w:val="005F229E"/>
    <w:rsid w:val="00611D66"/>
    <w:rsid w:val="00633DF3"/>
    <w:rsid w:val="00644EB7"/>
    <w:rsid w:val="0064525A"/>
    <w:rsid w:val="00665558"/>
    <w:rsid w:val="006718D9"/>
    <w:rsid w:val="00683542"/>
    <w:rsid w:val="00694B90"/>
    <w:rsid w:val="006A27F8"/>
    <w:rsid w:val="006B4B9A"/>
    <w:rsid w:val="006C080E"/>
    <w:rsid w:val="006D33AD"/>
    <w:rsid w:val="006F0AF0"/>
    <w:rsid w:val="006F7A01"/>
    <w:rsid w:val="007011B9"/>
    <w:rsid w:val="007078EE"/>
    <w:rsid w:val="00710B3F"/>
    <w:rsid w:val="00712C6A"/>
    <w:rsid w:val="00713758"/>
    <w:rsid w:val="00721151"/>
    <w:rsid w:val="007337A4"/>
    <w:rsid w:val="007439E5"/>
    <w:rsid w:val="00744163"/>
    <w:rsid w:val="007767CB"/>
    <w:rsid w:val="00795B15"/>
    <w:rsid w:val="007A5BE7"/>
    <w:rsid w:val="007C09EC"/>
    <w:rsid w:val="007E1ADA"/>
    <w:rsid w:val="007E79E2"/>
    <w:rsid w:val="007F5461"/>
    <w:rsid w:val="007F7739"/>
    <w:rsid w:val="00806435"/>
    <w:rsid w:val="00836D1F"/>
    <w:rsid w:val="0084034B"/>
    <w:rsid w:val="0085017A"/>
    <w:rsid w:val="008504E1"/>
    <w:rsid w:val="00867C8C"/>
    <w:rsid w:val="00877C7B"/>
    <w:rsid w:val="008813F8"/>
    <w:rsid w:val="0088200D"/>
    <w:rsid w:val="0088515B"/>
    <w:rsid w:val="0089062F"/>
    <w:rsid w:val="00893839"/>
    <w:rsid w:val="00894CD1"/>
    <w:rsid w:val="00896A73"/>
    <w:rsid w:val="0089713F"/>
    <w:rsid w:val="008A7BFE"/>
    <w:rsid w:val="008B4E23"/>
    <w:rsid w:val="008C0842"/>
    <w:rsid w:val="008C7A20"/>
    <w:rsid w:val="008D266C"/>
    <w:rsid w:val="008D7D5F"/>
    <w:rsid w:val="008E336E"/>
    <w:rsid w:val="008F57A4"/>
    <w:rsid w:val="00972125"/>
    <w:rsid w:val="00973E82"/>
    <w:rsid w:val="009864E4"/>
    <w:rsid w:val="0099126B"/>
    <w:rsid w:val="00996443"/>
    <w:rsid w:val="009A06C4"/>
    <w:rsid w:val="009A6422"/>
    <w:rsid w:val="009B609E"/>
    <w:rsid w:val="009C0FC2"/>
    <w:rsid w:val="009C3565"/>
    <w:rsid w:val="009D34A7"/>
    <w:rsid w:val="009F1F08"/>
    <w:rsid w:val="00A053B0"/>
    <w:rsid w:val="00A06540"/>
    <w:rsid w:val="00A174D4"/>
    <w:rsid w:val="00A2355E"/>
    <w:rsid w:val="00A24662"/>
    <w:rsid w:val="00A31819"/>
    <w:rsid w:val="00A3519A"/>
    <w:rsid w:val="00A36AB1"/>
    <w:rsid w:val="00A63CAC"/>
    <w:rsid w:val="00A66992"/>
    <w:rsid w:val="00AE509C"/>
    <w:rsid w:val="00AE7900"/>
    <w:rsid w:val="00AF0743"/>
    <w:rsid w:val="00B24E9D"/>
    <w:rsid w:val="00B34B65"/>
    <w:rsid w:val="00B57150"/>
    <w:rsid w:val="00B71040"/>
    <w:rsid w:val="00B73C25"/>
    <w:rsid w:val="00B76105"/>
    <w:rsid w:val="00B81246"/>
    <w:rsid w:val="00B82289"/>
    <w:rsid w:val="00B923B5"/>
    <w:rsid w:val="00BC314E"/>
    <w:rsid w:val="00BE294A"/>
    <w:rsid w:val="00BE5C82"/>
    <w:rsid w:val="00C01A0C"/>
    <w:rsid w:val="00C21D12"/>
    <w:rsid w:val="00C2227E"/>
    <w:rsid w:val="00C25D0A"/>
    <w:rsid w:val="00C33896"/>
    <w:rsid w:val="00C414FE"/>
    <w:rsid w:val="00C511E1"/>
    <w:rsid w:val="00C52046"/>
    <w:rsid w:val="00C52A89"/>
    <w:rsid w:val="00C67B98"/>
    <w:rsid w:val="00C73341"/>
    <w:rsid w:val="00CA1CE9"/>
    <w:rsid w:val="00CB6940"/>
    <w:rsid w:val="00CE1861"/>
    <w:rsid w:val="00CE41C7"/>
    <w:rsid w:val="00CF696B"/>
    <w:rsid w:val="00D00847"/>
    <w:rsid w:val="00D062FB"/>
    <w:rsid w:val="00D06D9E"/>
    <w:rsid w:val="00D13822"/>
    <w:rsid w:val="00D2192A"/>
    <w:rsid w:val="00D22778"/>
    <w:rsid w:val="00D27B7A"/>
    <w:rsid w:val="00D36E87"/>
    <w:rsid w:val="00D401BC"/>
    <w:rsid w:val="00D41C45"/>
    <w:rsid w:val="00D4554C"/>
    <w:rsid w:val="00D51FCB"/>
    <w:rsid w:val="00D53524"/>
    <w:rsid w:val="00D55DE5"/>
    <w:rsid w:val="00D6033A"/>
    <w:rsid w:val="00D6244F"/>
    <w:rsid w:val="00D62C70"/>
    <w:rsid w:val="00D666BD"/>
    <w:rsid w:val="00D72134"/>
    <w:rsid w:val="00D72A07"/>
    <w:rsid w:val="00D774DE"/>
    <w:rsid w:val="00D841FB"/>
    <w:rsid w:val="00D938CC"/>
    <w:rsid w:val="00DA3057"/>
    <w:rsid w:val="00DD434A"/>
    <w:rsid w:val="00DD4593"/>
    <w:rsid w:val="00DF2CDC"/>
    <w:rsid w:val="00DF3825"/>
    <w:rsid w:val="00E039FF"/>
    <w:rsid w:val="00E13B7F"/>
    <w:rsid w:val="00E145CF"/>
    <w:rsid w:val="00E1737E"/>
    <w:rsid w:val="00E2356A"/>
    <w:rsid w:val="00E25E20"/>
    <w:rsid w:val="00E35458"/>
    <w:rsid w:val="00E363F5"/>
    <w:rsid w:val="00E418D3"/>
    <w:rsid w:val="00E43DC3"/>
    <w:rsid w:val="00E849B8"/>
    <w:rsid w:val="00E95C0A"/>
    <w:rsid w:val="00E961F4"/>
    <w:rsid w:val="00E97401"/>
    <w:rsid w:val="00EA18EC"/>
    <w:rsid w:val="00EB6692"/>
    <w:rsid w:val="00EC7633"/>
    <w:rsid w:val="00EE249D"/>
    <w:rsid w:val="00EE5B6D"/>
    <w:rsid w:val="00EF29FE"/>
    <w:rsid w:val="00EF75E3"/>
    <w:rsid w:val="00F05C5F"/>
    <w:rsid w:val="00F170E8"/>
    <w:rsid w:val="00F34257"/>
    <w:rsid w:val="00F441FD"/>
    <w:rsid w:val="00F50D43"/>
    <w:rsid w:val="00F64086"/>
    <w:rsid w:val="00F754F4"/>
    <w:rsid w:val="00F755E1"/>
    <w:rsid w:val="00F765D6"/>
    <w:rsid w:val="00F87419"/>
    <w:rsid w:val="00F90136"/>
    <w:rsid w:val="00F91773"/>
    <w:rsid w:val="00F96356"/>
    <w:rsid w:val="00FB6036"/>
    <w:rsid w:val="00FC2E6E"/>
    <w:rsid w:val="00FE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5C1F02-A9B2-4FAF-A04F-123BE07F2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034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C7A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30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bnnkota_malang@bnn.go.i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9E040B-E698-4ADC-912D-0554B99E25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2020-12-15T02:34:00Z</cp:lastPrinted>
  <dcterms:created xsi:type="dcterms:W3CDTF">2021-01-20T03:15:00Z</dcterms:created>
  <dcterms:modified xsi:type="dcterms:W3CDTF">2021-01-20T03:15:00Z</dcterms:modified>
</cp:coreProperties>
</file>